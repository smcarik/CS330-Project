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7159FB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7159FB" w:rsidRDefault="007159FB" w:rsidP="007159FB">
            <w:r>
              <w:t>Steven</w:t>
            </w:r>
          </w:p>
          <w:p w:rsidR="007159FB" w:rsidRDefault="007159FB" w:rsidP="007159FB"/>
          <w:p w:rsidR="007159FB" w:rsidRDefault="007159FB" w:rsidP="007159FB"/>
          <w:p w:rsidR="007159FB" w:rsidRDefault="007159FB" w:rsidP="007159FB"/>
          <w:p w:rsidR="007159FB" w:rsidRDefault="007159FB" w:rsidP="007159FB"/>
          <w:p w:rsidR="007159FB" w:rsidRDefault="007159FB" w:rsidP="007159FB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</w:r>
            <w:r w:rsidRPr="007159FB">
              <w:rPr>
                <w:u w:val="single"/>
              </w:rPr>
              <w:t>YES</w:t>
            </w:r>
            <w:r>
              <w:tab/>
              <w:t>NO</w:t>
            </w:r>
          </w:p>
          <w:p w:rsidR="007159FB" w:rsidRDefault="007159FB" w:rsidP="007159FB">
            <w:r>
              <w:t>Is Scrum Master?</w:t>
            </w:r>
            <w:r>
              <w:tab/>
            </w:r>
          </w:p>
          <w:p w:rsidR="007159FB" w:rsidRDefault="007159FB" w:rsidP="007159FB">
            <w:r>
              <w:tab/>
            </w:r>
            <w:r w:rsidRPr="007159FB">
              <w:rPr>
                <w:u w:val="single"/>
              </w:rPr>
              <w:t>YES</w:t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7159FB" w:rsidRDefault="007159FB" w:rsidP="0071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error handling, not fully completed though</w:t>
            </w:r>
          </w:p>
        </w:tc>
        <w:tc>
          <w:tcPr>
            <w:tcW w:w="3660" w:type="dxa"/>
            <w:vAlign w:val="center"/>
          </w:tcPr>
          <w:p w:rsidR="007159FB" w:rsidRDefault="007159FB" w:rsidP="0071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new project </w:t>
            </w:r>
            <w:proofErr w:type="spellStart"/>
            <w:r>
              <w:t>ui</w:t>
            </w:r>
            <w:proofErr w:type="spellEnd"/>
          </w:p>
          <w:p w:rsidR="007159FB" w:rsidRDefault="007159FB" w:rsidP="0071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handling for user stories 1 and 2</w:t>
            </w:r>
          </w:p>
          <w:p w:rsidR="007159FB" w:rsidRDefault="007159FB" w:rsidP="0071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testing for user story 2</w:t>
            </w:r>
          </w:p>
          <w:p w:rsidR="007159FB" w:rsidRDefault="007159FB" w:rsidP="0071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user if login successful(Blank page till user home page created)</w:t>
            </w:r>
          </w:p>
        </w:tc>
        <w:tc>
          <w:tcPr>
            <w:tcW w:w="3660" w:type="dxa"/>
            <w:vAlign w:val="center"/>
          </w:tcPr>
          <w:p w:rsidR="007159FB" w:rsidRDefault="007159FB" w:rsidP="0071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Figuring out system variables</w:t>
            </w:r>
          </w:p>
        </w:tc>
      </w:tr>
      <w:tr w:rsidR="007159FB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7159FB" w:rsidRDefault="007159FB" w:rsidP="007159FB">
            <w:r>
              <w:t>Matt</w:t>
            </w:r>
          </w:p>
          <w:p w:rsidR="007159FB" w:rsidRDefault="007159FB" w:rsidP="007159FB"/>
          <w:p w:rsidR="007159FB" w:rsidRDefault="007159FB" w:rsidP="007159FB"/>
          <w:p w:rsidR="007159FB" w:rsidRDefault="007159FB" w:rsidP="007159FB"/>
          <w:p w:rsidR="007159FB" w:rsidRDefault="007159FB" w:rsidP="007159FB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</w:r>
            <w:r w:rsidRPr="007159FB">
              <w:rPr>
                <w:u w:val="single"/>
              </w:rPr>
              <w:t>YES</w:t>
            </w:r>
            <w:r>
              <w:tab/>
              <w:t>NO</w:t>
            </w:r>
          </w:p>
          <w:p w:rsidR="007159FB" w:rsidRDefault="007159FB" w:rsidP="007159FB">
            <w:r>
              <w:t>Is Scrum Master?</w:t>
            </w:r>
            <w:r>
              <w:tab/>
            </w:r>
          </w:p>
          <w:p w:rsidR="007159FB" w:rsidRDefault="007159FB" w:rsidP="007159FB">
            <w:r>
              <w:tab/>
              <w:t>YES</w:t>
            </w:r>
            <w:r>
              <w:tab/>
            </w:r>
            <w:r w:rsidRPr="007159FB">
              <w:rPr>
                <w:u w:val="single"/>
              </w:rPr>
              <w:t>NO</w:t>
            </w:r>
          </w:p>
        </w:tc>
        <w:tc>
          <w:tcPr>
            <w:tcW w:w="3300" w:type="dxa"/>
            <w:vAlign w:val="center"/>
          </w:tcPr>
          <w:p w:rsidR="007159FB" w:rsidRDefault="007159FB" w:rsidP="0071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read form DB</w:t>
            </w:r>
          </w:p>
          <w:p w:rsidR="007159FB" w:rsidRDefault="007159FB" w:rsidP="0071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write to DB</w:t>
            </w:r>
          </w:p>
          <w:p w:rsidR="007159FB" w:rsidRDefault="007159FB" w:rsidP="0071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table created</w:t>
            </w:r>
          </w:p>
        </w:tc>
        <w:tc>
          <w:tcPr>
            <w:tcW w:w="3660" w:type="dxa"/>
            <w:vAlign w:val="center"/>
          </w:tcPr>
          <w:p w:rsidR="007159FB" w:rsidRDefault="007159FB" w:rsidP="0071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login </w:t>
            </w:r>
            <w:proofErr w:type="spellStart"/>
            <w:r>
              <w:t>ui</w:t>
            </w:r>
            <w:proofErr w:type="spellEnd"/>
          </w:p>
          <w:p w:rsidR="007159FB" w:rsidRDefault="007159FB" w:rsidP="0071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handling for user stories 1 and 2</w:t>
            </w:r>
          </w:p>
        </w:tc>
        <w:tc>
          <w:tcPr>
            <w:tcW w:w="3660" w:type="dxa"/>
            <w:vAlign w:val="center"/>
          </w:tcPr>
          <w:p w:rsidR="007159FB" w:rsidRDefault="007159FB" w:rsidP="0071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59FB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7159FB" w:rsidRDefault="007159FB" w:rsidP="007159FB">
            <w:r>
              <w:t>Adam</w:t>
            </w:r>
          </w:p>
          <w:p w:rsidR="007159FB" w:rsidRDefault="007159FB" w:rsidP="007159FB"/>
          <w:p w:rsidR="007159FB" w:rsidRDefault="007159FB" w:rsidP="007159FB"/>
          <w:p w:rsidR="007159FB" w:rsidRDefault="007159FB" w:rsidP="007159FB"/>
          <w:p w:rsidR="007159FB" w:rsidRDefault="007159FB" w:rsidP="007159FB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</w:r>
            <w:r w:rsidRPr="007159FB">
              <w:rPr>
                <w:u w:val="single"/>
              </w:rPr>
              <w:t>YES</w:t>
            </w:r>
            <w:r>
              <w:tab/>
              <w:t>NO</w:t>
            </w:r>
          </w:p>
          <w:p w:rsidR="007159FB" w:rsidRDefault="007159FB" w:rsidP="007159FB">
            <w:r>
              <w:t>Is Scrum Master?</w:t>
            </w:r>
            <w:r>
              <w:tab/>
            </w:r>
          </w:p>
          <w:p w:rsidR="007159FB" w:rsidRDefault="007159FB" w:rsidP="007159FB">
            <w:r>
              <w:tab/>
              <w:t>YES</w:t>
            </w:r>
            <w:r>
              <w:tab/>
            </w:r>
            <w:r w:rsidRPr="007159FB">
              <w:rPr>
                <w:u w:val="single"/>
              </w:rPr>
              <w:t>NO</w:t>
            </w:r>
          </w:p>
        </w:tc>
        <w:tc>
          <w:tcPr>
            <w:tcW w:w="3300" w:type="dxa"/>
            <w:vAlign w:val="center"/>
          </w:tcPr>
          <w:p w:rsidR="007159FB" w:rsidRDefault="007159FB" w:rsidP="0071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Register </w:t>
            </w:r>
            <w:proofErr w:type="spellStart"/>
            <w:r>
              <w:t>ui</w:t>
            </w:r>
            <w:proofErr w:type="spellEnd"/>
            <w:r>
              <w:t xml:space="preserve"> created</w:t>
            </w:r>
          </w:p>
        </w:tc>
        <w:tc>
          <w:tcPr>
            <w:tcW w:w="3660" w:type="dxa"/>
            <w:vAlign w:val="center"/>
          </w:tcPr>
          <w:p w:rsidR="002327BF" w:rsidRDefault="002327BF" w:rsidP="0071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project to project table if name is unique</w:t>
            </w:r>
          </w:p>
          <w:p w:rsidR="002327BF" w:rsidRDefault="002327BF" w:rsidP="0071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testing for user story 3</w:t>
            </w:r>
          </w:p>
        </w:tc>
        <w:tc>
          <w:tcPr>
            <w:tcW w:w="3660" w:type="dxa"/>
            <w:vAlign w:val="center"/>
          </w:tcPr>
          <w:p w:rsidR="007159FB" w:rsidRDefault="007159FB" w:rsidP="0071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7159FB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7159FB" w:rsidRDefault="007159FB" w:rsidP="007159FB">
            <w:r>
              <w:t>Erin</w:t>
            </w:r>
          </w:p>
          <w:p w:rsidR="007159FB" w:rsidRDefault="007159FB" w:rsidP="007159FB"/>
          <w:p w:rsidR="007159FB" w:rsidRDefault="007159FB" w:rsidP="007159FB"/>
          <w:p w:rsidR="007159FB" w:rsidRDefault="007159FB" w:rsidP="007159FB"/>
          <w:p w:rsidR="007159FB" w:rsidRDefault="007159FB" w:rsidP="007159FB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</w:r>
            <w:r w:rsidRPr="007159FB">
              <w:rPr>
                <w:u w:val="single"/>
              </w:rPr>
              <w:t>YES</w:t>
            </w:r>
            <w:r>
              <w:tab/>
              <w:t>NO</w:t>
            </w:r>
          </w:p>
          <w:p w:rsidR="007159FB" w:rsidRDefault="007159FB" w:rsidP="007159FB">
            <w:r>
              <w:t>Is Scrum Master?</w:t>
            </w:r>
            <w:r>
              <w:tab/>
            </w:r>
          </w:p>
          <w:p w:rsidR="007159FB" w:rsidRDefault="007159FB" w:rsidP="007159FB">
            <w:r>
              <w:tab/>
              <w:t>YES</w:t>
            </w:r>
            <w:r>
              <w:tab/>
            </w:r>
            <w:r w:rsidRPr="007159FB">
              <w:rPr>
                <w:u w:val="single"/>
              </w:rPr>
              <w:t>NO</w:t>
            </w:r>
          </w:p>
        </w:tc>
        <w:tc>
          <w:tcPr>
            <w:tcW w:w="3300" w:type="dxa"/>
            <w:vAlign w:val="center"/>
          </w:tcPr>
          <w:p w:rsidR="007159FB" w:rsidRDefault="007159FB" w:rsidP="0071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attempting unit testing</w:t>
            </w:r>
          </w:p>
        </w:tc>
        <w:tc>
          <w:tcPr>
            <w:tcW w:w="3660" w:type="dxa"/>
            <w:vAlign w:val="center"/>
          </w:tcPr>
          <w:p w:rsidR="007159FB" w:rsidRDefault="007159FB" w:rsidP="0071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project table in DB</w:t>
            </w:r>
          </w:p>
          <w:p w:rsidR="002327BF" w:rsidRDefault="002327BF" w:rsidP="0071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 for user story 1</w:t>
            </w:r>
          </w:p>
        </w:tc>
        <w:tc>
          <w:tcPr>
            <w:tcW w:w="3660" w:type="dxa"/>
            <w:vAlign w:val="center"/>
          </w:tcPr>
          <w:p w:rsidR="007159FB" w:rsidRDefault="007159FB" w:rsidP="0071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Figuring out unit testing for </w:t>
            </w:r>
            <w:proofErr w:type="spellStart"/>
            <w:r>
              <w:t>php</w:t>
            </w:r>
            <w:proofErr w:type="spellEnd"/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2327BF"/>
    <w:rsid w:val="00325239"/>
    <w:rsid w:val="007159FB"/>
    <w:rsid w:val="00801FAA"/>
    <w:rsid w:val="009639B7"/>
    <w:rsid w:val="00AE6245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2B0B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36A2EFE5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SJU Lab Assistant 2</cp:lastModifiedBy>
  <cp:revision>2</cp:revision>
  <dcterms:created xsi:type="dcterms:W3CDTF">2017-03-22T23:46:00Z</dcterms:created>
  <dcterms:modified xsi:type="dcterms:W3CDTF">2017-03-22T23:46:00Z</dcterms:modified>
</cp:coreProperties>
</file>