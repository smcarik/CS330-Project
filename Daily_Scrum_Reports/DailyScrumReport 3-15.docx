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>
            <w:r>
              <w:t>Steven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E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Prepared sprint backlog for item assignment</w:t>
            </w:r>
          </w:p>
        </w:tc>
        <w:tc>
          <w:tcPr>
            <w:tcW w:w="3660" w:type="dxa"/>
            <w:vAlign w:val="center"/>
          </w:tcPr>
          <w:p w:rsidR="00325239" w:rsidRDefault="00F81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 w:rsidP="00325239">
            <w:r>
              <w:t>Matt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  <w:t>YES</w:t>
            </w:r>
            <w:r>
              <w:tab/>
            </w:r>
            <w:r w:rsidRPr="00416C2D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5E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sprint backlog for item assignment</w:t>
            </w:r>
          </w:p>
        </w:tc>
        <w:tc>
          <w:tcPr>
            <w:tcW w:w="3660" w:type="dxa"/>
            <w:vAlign w:val="center"/>
          </w:tcPr>
          <w:p w:rsidR="005E321C" w:rsidRDefault="005E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from DB and check user/pass match</w:t>
            </w:r>
          </w:p>
          <w:p w:rsidR="005E321C" w:rsidRDefault="005E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DB table for Users</w:t>
            </w:r>
          </w:p>
          <w:p w:rsidR="00F81D7E" w:rsidRDefault="00F81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to DB</w:t>
            </w:r>
          </w:p>
          <w:p w:rsidR="005E321C" w:rsidRDefault="005E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>
            <w:r>
              <w:t>Adam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  <w:t>YES</w:t>
            </w:r>
            <w:r>
              <w:tab/>
            </w:r>
            <w:r w:rsidRPr="00416C2D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5E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Prepared sprint backlog for item assignment</w:t>
            </w:r>
          </w:p>
        </w:tc>
        <w:tc>
          <w:tcPr>
            <w:tcW w:w="3660" w:type="dxa"/>
            <w:vAlign w:val="center"/>
          </w:tcPr>
          <w:p w:rsidR="00325239" w:rsidRDefault="005E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register </w:t>
            </w:r>
            <w:proofErr w:type="spellStart"/>
            <w:r>
              <w:t>ui</w:t>
            </w:r>
            <w:proofErr w:type="spellEnd"/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416C2D" w:rsidP="00325239">
            <w:r>
              <w:t>Erin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416C2D">
              <w:rPr>
                <w:u w:val="single"/>
              </w:rPr>
              <w:t>YES</w:t>
            </w:r>
            <w:r>
              <w:tab/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325239">
            <w:r>
              <w:tab/>
              <w:t>YES</w:t>
            </w:r>
            <w:r>
              <w:tab/>
            </w:r>
            <w:r w:rsidRPr="00416C2D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325239" w:rsidRDefault="005E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sprint backlog for item assignment</w:t>
            </w:r>
          </w:p>
        </w:tc>
        <w:tc>
          <w:tcPr>
            <w:tcW w:w="3660" w:type="dxa"/>
            <w:vAlign w:val="center"/>
          </w:tcPr>
          <w:p w:rsidR="00325239" w:rsidRDefault="00F81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testing for user story 1</w:t>
            </w:r>
          </w:p>
        </w:tc>
        <w:tc>
          <w:tcPr>
            <w:tcW w:w="3660" w:type="dxa"/>
            <w:vAlign w:val="center"/>
          </w:tcPr>
          <w:p w:rsidR="00325239" w:rsidRDefault="00325239" w:rsidP="0039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14967"/>
    <w:rsid w:val="00325239"/>
    <w:rsid w:val="00396FC0"/>
    <w:rsid w:val="00416C2D"/>
    <w:rsid w:val="005E321C"/>
    <w:rsid w:val="00801FAA"/>
    <w:rsid w:val="009639B7"/>
    <w:rsid w:val="00AE6245"/>
    <w:rsid w:val="00F00E82"/>
    <w:rsid w:val="00F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71B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36A2EFE5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SJU Lab Assistant 2</cp:lastModifiedBy>
  <cp:revision>4</cp:revision>
  <dcterms:created xsi:type="dcterms:W3CDTF">2017-03-22T23:32:00Z</dcterms:created>
  <dcterms:modified xsi:type="dcterms:W3CDTF">2017-03-22T23:34:00Z</dcterms:modified>
</cp:coreProperties>
</file>